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8EA0" w14:textId="7B799DD9" w:rsidR="003527CC" w:rsidRPr="00727C90" w:rsidRDefault="00EB3A32" w:rsidP="00467D22">
      <w:pPr>
        <w:pStyle w:val="Heading1"/>
        <w:jc w:val="center"/>
      </w:pPr>
      <w:r>
        <w:t>Professional Integrity Report</w:t>
      </w:r>
      <w:r w:rsidR="00467D22">
        <w:t xml:space="preserve"> </w:t>
      </w:r>
      <w:r w:rsidR="00D24EB4">
        <w:t>(</w:t>
      </w:r>
      <w:r w:rsidR="00BF311D">
        <w:t>CPS101</w:t>
      </w:r>
      <w:r w:rsidR="00D24EB4">
        <w:t>)</w:t>
      </w:r>
    </w:p>
    <w:p w14:paraId="188556C9" w14:textId="119A0162" w:rsidR="008854A6" w:rsidRPr="00727C90" w:rsidRDefault="008854A6" w:rsidP="008854A6">
      <w:pPr>
        <w:spacing w:beforeLines="100" w:before="240" w:afterLines="1" w:after="2" w:line="480" w:lineRule="auto"/>
        <w:rPr>
          <w:b/>
        </w:rPr>
      </w:pPr>
      <w:r>
        <w:rPr>
          <w:b/>
        </w:rPr>
        <w:t>Student Name:</w:t>
      </w:r>
      <w:r w:rsidR="00D57A77">
        <w:rPr>
          <w:b/>
        </w:rPr>
        <w:t xml:space="preserve"> Alex McColm</w:t>
      </w:r>
      <w:r>
        <w:rPr>
          <w:b/>
        </w:rPr>
        <w:tab/>
      </w:r>
      <w:r w:rsidR="00D57A77">
        <w:rPr>
          <w:b/>
        </w:rPr>
        <w:tab/>
      </w:r>
      <w:r w:rsidR="00D57A77">
        <w:rPr>
          <w:b/>
        </w:rPr>
        <w:tab/>
      </w:r>
      <w:r w:rsidRPr="00727C90">
        <w:rPr>
          <w:b/>
        </w:rPr>
        <w:t>Assignment #:</w:t>
      </w:r>
      <w:r>
        <w:rPr>
          <w:b/>
        </w:rPr>
        <w:t xml:space="preserve"> </w:t>
      </w:r>
      <w:r w:rsidR="00D57A77">
        <w:rPr>
          <w:b/>
        </w:rPr>
        <w:t>3</w:t>
      </w:r>
    </w:p>
    <w:p w14:paraId="4E5F1B82" w14:textId="2741D8D4" w:rsidR="003527CC" w:rsidRDefault="003527CC" w:rsidP="00467D22">
      <w:pPr>
        <w:spacing w:beforeLines="1" w:before="2" w:afterLines="1" w:after="2" w:line="480" w:lineRule="auto"/>
        <w:rPr>
          <w:b/>
        </w:rPr>
      </w:pPr>
      <w:r>
        <w:rPr>
          <w:b/>
        </w:rPr>
        <w:t>It took me</w:t>
      </w:r>
      <w:r w:rsidR="00EB3A32">
        <w:rPr>
          <w:b/>
        </w:rPr>
        <w:t xml:space="preserve"> </w:t>
      </w:r>
      <w:r w:rsidR="00B92479">
        <w:rPr>
          <w:b/>
        </w:rPr>
        <w:t>8</w:t>
      </w:r>
      <w:r w:rsidR="00EB3A32">
        <w:rPr>
          <w:b/>
        </w:rPr>
        <w:t xml:space="preserve"> </w:t>
      </w:r>
      <w:r>
        <w:rPr>
          <w:b/>
        </w:rPr>
        <w:t>ho</w:t>
      </w:r>
      <w:r w:rsidR="008854A6">
        <w:rPr>
          <w:b/>
        </w:rPr>
        <w:t>urs to complete the assignment.</w:t>
      </w:r>
    </w:p>
    <w:p w14:paraId="384A22AC" w14:textId="77777777" w:rsidR="00AA1295" w:rsidRDefault="00131FC1" w:rsidP="00B92479">
      <w:pPr>
        <w:spacing w:beforeLines="1" w:before="2" w:afterLines="1" w:after="2"/>
        <w:rPr>
          <w:bCs/>
        </w:rPr>
      </w:pPr>
      <w:r>
        <w:rPr>
          <w:b/>
        </w:rPr>
        <w:t xml:space="preserve">These parts of the </w:t>
      </w:r>
      <w:r w:rsidR="00BF311D">
        <w:rPr>
          <w:b/>
        </w:rPr>
        <w:t>program</w:t>
      </w:r>
      <w:r>
        <w:rPr>
          <w:b/>
        </w:rPr>
        <w:t xml:space="preserve"> work</w:t>
      </w:r>
      <w:r w:rsidR="008854A6">
        <w:rPr>
          <w:b/>
        </w:rPr>
        <w:t xml:space="preserve"> well:</w:t>
      </w:r>
      <w:r w:rsidR="008854A6">
        <w:rPr>
          <w:b/>
        </w:rPr>
        <w:br/>
      </w:r>
    </w:p>
    <w:p w14:paraId="027C84EB" w14:textId="7D5E68C6" w:rsidR="00C436FF" w:rsidRDefault="00710647" w:rsidP="00B92479">
      <w:pPr>
        <w:spacing w:beforeLines="1" w:before="2" w:afterLines="1" w:after="2"/>
        <w:rPr>
          <w:b/>
        </w:rPr>
      </w:pPr>
      <w:r>
        <w:rPr>
          <w:bCs/>
        </w:rPr>
        <w:t>The doubly linked list is fully generic now. It can work with any type that implements the Comparable interface</w:t>
      </w:r>
      <w:r w:rsidR="008F12C9">
        <w:rPr>
          <w:bCs/>
        </w:rPr>
        <w:t>, and it is tested with</w:t>
      </w:r>
      <w:r w:rsidR="00AA1295">
        <w:rPr>
          <w:bCs/>
        </w:rPr>
        <w:t xml:space="preserve"> 2</w:t>
      </w:r>
      <w:r w:rsidR="008F12C9">
        <w:rPr>
          <w:bCs/>
        </w:rPr>
        <w:t xml:space="preserve"> different types in the app</w:t>
      </w:r>
      <w:r w:rsidR="00F438D4">
        <w:rPr>
          <w:bCs/>
        </w:rPr>
        <w:t xml:space="preserve"> class</w:t>
      </w:r>
      <w:r w:rsidR="008F12C9">
        <w:rPr>
          <w:bCs/>
        </w:rPr>
        <w:t>.</w:t>
      </w:r>
      <w:r w:rsidR="00C436FF">
        <w:rPr>
          <w:bCs/>
        </w:rPr>
        <w:t xml:space="preserve"> The OrderedListApp class sets up a couple of these OrderedDLinkedList </w:t>
      </w:r>
      <w:r w:rsidR="00AA1295">
        <w:rPr>
          <w:bCs/>
        </w:rPr>
        <w:t>objects and</w:t>
      </w:r>
      <w:r w:rsidR="00C436FF">
        <w:rPr>
          <w:bCs/>
        </w:rPr>
        <w:t xml:space="preserve"> adds and removes data from them. The add() method inserts elements into their proper position to maintain a sorted list, and it does so efficiently. For the bonus mark, the EmployeeApp has been made to work with an OrderedDLinkedList. It is almost entirely functional: Employees can be added, searched, and the employee list can be printed.</w:t>
      </w:r>
      <w:r w:rsidR="008854A6">
        <w:rPr>
          <w:b/>
        </w:rPr>
        <w:br/>
      </w:r>
      <w:r w:rsidR="008854A6">
        <w:rPr>
          <w:b/>
        </w:rPr>
        <w:br/>
        <w:t xml:space="preserve">These parts of the </w:t>
      </w:r>
      <w:r w:rsidR="00BF311D">
        <w:rPr>
          <w:b/>
        </w:rPr>
        <w:t>program</w:t>
      </w:r>
      <w:r w:rsidR="008854A6">
        <w:rPr>
          <w:b/>
        </w:rPr>
        <w:t xml:space="preserve"> don’</w:t>
      </w:r>
      <w:r w:rsidR="006C701B">
        <w:rPr>
          <w:b/>
        </w:rPr>
        <w:t>t work</w:t>
      </w:r>
      <w:r w:rsidR="00131FC1">
        <w:rPr>
          <w:b/>
        </w:rPr>
        <w:t xml:space="preserve"> well</w:t>
      </w:r>
      <w:r w:rsidR="006C701B" w:rsidRPr="006C701B">
        <w:t xml:space="preserve"> </w:t>
      </w:r>
      <w:r w:rsidR="006C701B">
        <w:t>(please identify the specific problem)</w:t>
      </w:r>
      <w:r w:rsidR="00131FC1">
        <w:t>:</w:t>
      </w:r>
      <w:r w:rsidR="008854A6">
        <w:rPr>
          <w:b/>
        </w:rPr>
        <w:br/>
      </w:r>
    </w:p>
    <w:p w14:paraId="31AF36CD" w14:textId="753EF943" w:rsidR="008854A6" w:rsidRPr="00727C90" w:rsidRDefault="00C436FF" w:rsidP="00B92479">
      <w:pPr>
        <w:spacing w:beforeLines="1" w:before="2" w:afterLines="1" w:after="2"/>
        <w:rPr>
          <w:b/>
        </w:rPr>
      </w:pPr>
      <w:r>
        <w:rPr>
          <w:bCs/>
        </w:rPr>
        <w:t>Removing employees is no</w:t>
      </w:r>
      <w:r w:rsidR="008D4AAE">
        <w:rPr>
          <w:bCs/>
        </w:rPr>
        <w:t xml:space="preserve">t </w:t>
      </w:r>
      <w:r>
        <w:rPr>
          <w:bCs/>
        </w:rPr>
        <w:t>functional in the EmployeeApp.</w:t>
      </w:r>
      <w:r w:rsidR="006E5832">
        <w:rPr>
          <w:bCs/>
        </w:rPr>
        <w:t xml:space="preserve"> I have uncertainties regarding algorithmic analysis (counting operations properly). I trust my results of Big O efficiency but</w:t>
      </w:r>
      <w:r w:rsidR="00294EF5">
        <w:rPr>
          <w:bCs/>
        </w:rPr>
        <w:t xml:space="preserve"> I think I am making errors in</w:t>
      </w:r>
      <w:r w:rsidR="006E5832">
        <w:rPr>
          <w:bCs/>
        </w:rPr>
        <w:t xml:space="preserve"> my process to get there.</w:t>
      </w:r>
      <w:r w:rsidR="00294EF5">
        <w:rPr>
          <w:bCs/>
        </w:rPr>
        <w:t xml:space="preserve"> The file</w:t>
      </w:r>
      <w:r w:rsidR="00AB6709">
        <w:rPr>
          <w:bCs/>
        </w:rPr>
        <w:t xml:space="preserve"> </w:t>
      </w:r>
      <w:r w:rsidR="00294EF5">
        <w:rPr>
          <w:bCs/>
        </w:rPr>
        <w:t>path</w:t>
      </w:r>
      <w:r w:rsidR="00AB6709">
        <w:rPr>
          <w:bCs/>
        </w:rPr>
        <w:t xml:space="preserve"> of EmployeeApp</w:t>
      </w:r>
      <w:r w:rsidR="00294EF5">
        <w:rPr>
          <w:bCs/>
        </w:rPr>
        <w:t xml:space="preserve"> </w:t>
      </w:r>
      <w:r w:rsidR="00294EF5" w:rsidRPr="00177376">
        <w:rPr>
          <w:bCs/>
          <w:i/>
          <w:iCs/>
        </w:rPr>
        <w:t>may</w:t>
      </w:r>
      <w:r w:rsidR="00294EF5">
        <w:rPr>
          <w:bCs/>
        </w:rPr>
        <w:t xml:space="preserve"> need adjusting in order to work on another system</w:t>
      </w:r>
      <w:r w:rsidR="00A07FE1">
        <w:rPr>
          <w:bCs/>
        </w:rPr>
        <w:t>.</w:t>
      </w:r>
      <w:r w:rsidR="008854A6">
        <w:rPr>
          <w:b/>
        </w:rPr>
        <w:br/>
      </w:r>
    </w:p>
    <w:p w14:paraId="029F95B8" w14:textId="383A0623" w:rsidR="00131FC1" w:rsidRPr="00131FC1" w:rsidRDefault="00131FC1" w:rsidP="00131FC1">
      <w:pPr>
        <w:spacing w:beforeLines="1" w:before="2" w:afterLines="1" w:after="2"/>
        <w:rPr>
          <w:b/>
        </w:rPr>
      </w:pPr>
      <w:r w:rsidRPr="00131FC1">
        <w:rPr>
          <w:b/>
        </w:rPr>
        <w:t>I learnt the following in doing the assignment</w:t>
      </w:r>
      <w:r w:rsidR="00BF311D">
        <w:rPr>
          <w:b/>
        </w:rPr>
        <w:t>:</w:t>
      </w:r>
    </w:p>
    <w:p w14:paraId="3F3F775B" w14:textId="77777777" w:rsidR="00131FC1" w:rsidRDefault="00131FC1" w:rsidP="00131FC1"/>
    <w:p w14:paraId="02642C43" w14:textId="3F9C256F" w:rsidR="00131FC1" w:rsidRDefault="00572A69" w:rsidP="00131FC1">
      <w:r>
        <w:t>More of the details of using generics</w:t>
      </w:r>
      <w:r w:rsidR="00EF57F5">
        <w:t>, editing a class and its methods to be generic after the fact</w:t>
      </w:r>
      <w:r>
        <w:t>. I pushed my skills in computational thinking, figuring out how a computer should do something that’s intuitive to a human.</w:t>
      </w:r>
      <w:r w:rsidR="003F1815">
        <w:t xml:space="preserve"> I used the VSCode debugger lots, especially when retrofitting the EmployeeList to use the OrderedDLinkedList. </w:t>
      </w:r>
    </w:p>
    <w:p w14:paraId="3CEF8931" w14:textId="77777777" w:rsidR="00131FC1" w:rsidRDefault="00131FC1" w:rsidP="00131FC1"/>
    <w:p w14:paraId="29D61185" w14:textId="134AA967" w:rsidR="003527CC" w:rsidRDefault="003527CC" w:rsidP="00EB3A32">
      <w:pPr>
        <w:spacing w:beforeLines="1" w:before="2" w:afterLines="1" w:after="2"/>
      </w:pPr>
      <w:r>
        <w:rPr>
          <w:b/>
        </w:rPr>
        <w:t>The difficulties I e</w:t>
      </w:r>
      <w:r w:rsidRPr="00727C90">
        <w:rPr>
          <w:b/>
        </w:rPr>
        <w:t>ncountered</w:t>
      </w:r>
      <w:r>
        <w:rPr>
          <w:b/>
        </w:rPr>
        <w:t xml:space="preserve"> were</w:t>
      </w:r>
      <w:r w:rsidR="00BF311D">
        <w:rPr>
          <w:b/>
        </w:rPr>
        <w:t>:</w:t>
      </w:r>
    </w:p>
    <w:p w14:paraId="146AD3E4" w14:textId="77777777" w:rsidR="003527CC" w:rsidRDefault="003527CC" w:rsidP="00467D22">
      <w:pPr>
        <w:spacing w:beforeLines="1" w:before="2" w:afterLines="1" w:after="2"/>
      </w:pPr>
    </w:p>
    <w:p w14:paraId="614F8A9F" w14:textId="2E50A32B" w:rsidR="003527CC" w:rsidRDefault="00710647" w:rsidP="00467D22">
      <w:pPr>
        <w:spacing w:beforeLines="1" w:before="2" w:afterLines="1" w:after="2"/>
      </w:pPr>
      <w:r>
        <w:t xml:space="preserve">It was difficult to figure out the logic for the insertBefore() method and the final add() method. Initially, I used a placeholder which simply appended the element and executed an insertion sort. I figured that this method was untenable because it is inefficient, and I thought that I could probably add the element in its proper position in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 time complexity. I spent plenty of time investigating to find out what was causing different exception</w:t>
      </w:r>
      <w:r>
        <w:t xml:space="preserve">s. I had a really curious error at one point: My test was working when the Random object had a seed of 3, but not with any other seed!  </w:t>
      </w:r>
    </w:p>
    <w:p w14:paraId="552DB7D4" w14:textId="77777777" w:rsidR="003527CC" w:rsidRDefault="003527CC" w:rsidP="003527CC"/>
    <w:p w14:paraId="55F22458" w14:textId="77777777" w:rsidR="003527CC" w:rsidRPr="00727C90" w:rsidRDefault="003527CC" w:rsidP="00467D22">
      <w:pPr>
        <w:spacing w:line="480" w:lineRule="auto"/>
        <w:rPr>
          <w:b/>
        </w:rPr>
      </w:pPr>
      <w:r>
        <w:rPr>
          <w:b/>
        </w:rPr>
        <w:t>Here are some other comments or suggestions:</w:t>
      </w:r>
    </w:p>
    <w:sectPr w:rsidR="003527CC" w:rsidRPr="00727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1152" w:right="1440" w:bottom="1152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5BFA" w14:textId="77777777" w:rsidR="009C5CEF" w:rsidRDefault="009C5CEF">
      <w:pPr>
        <w:spacing w:line="20" w:lineRule="exact"/>
      </w:pPr>
    </w:p>
  </w:endnote>
  <w:endnote w:type="continuationSeparator" w:id="0">
    <w:p w14:paraId="395242A3" w14:textId="77777777" w:rsidR="009C5CEF" w:rsidRDefault="009C5CEF">
      <w:r>
        <w:t xml:space="preserve"> </w:t>
      </w:r>
    </w:p>
  </w:endnote>
  <w:endnote w:type="continuationNotice" w:id="1">
    <w:p w14:paraId="7A8D6697" w14:textId="77777777" w:rsidR="009C5CEF" w:rsidRDefault="009C5CE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A78E" w14:textId="77777777" w:rsidR="00123944" w:rsidRDefault="0012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E109" w14:textId="31836878" w:rsidR="00970839" w:rsidRPr="009D4316" w:rsidRDefault="009D4316" w:rsidP="009D4316">
    <w:pPr>
      <w:pStyle w:val="Footer"/>
      <w:pBdr>
        <w:top w:val="single" w:sz="6" w:space="1" w:color="auto"/>
      </w:pBdr>
      <w:jc w:val="center"/>
      <w:rPr>
        <w:i/>
        <w:sz w:val="20"/>
      </w:rPr>
    </w:pPr>
    <w:r>
      <w:rPr>
        <w:i/>
        <w:sz w:val="20"/>
      </w:rPr>
      <w:t>Copyright</w:t>
    </w:r>
    <w:r>
      <w:rPr>
        <w:i/>
        <w:sz w:val="20"/>
      </w:rPr>
      <w:sym w:font="Symbol" w:char="F0D3"/>
    </w:r>
    <w:r>
      <w:rPr>
        <w:i/>
        <w:sz w:val="20"/>
      </w:rPr>
      <w:t xml:space="preserve"> </w:t>
    </w:r>
    <w:r w:rsidR="00123944">
      <w:rPr>
        <w:i/>
        <w:sz w:val="20"/>
      </w:rPr>
      <w:t>Math &amp; Science</w:t>
    </w:r>
    <w:r>
      <w:rPr>
        <w:i/>
        <w:sz w:val="20"/>
      </w:rPr>
      <w:t>, North Island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5B3E" w14:textId="77777777" w:rsidR="00123944" w:rsidRDefault="0012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07F4" w14:textId="77777777" w:rsidR="009C5CEF" w:rsidRDefault="009C5CEF">
      <w:r>
        <w:separator/>
      </w:r>
    </w:p>
  </w:footnote>
  <w:footnote w:type="continuationSeparator" w:id="0">
    <w:p w14:paraId="2A0EC1D1" w14:textId="77777777" w:rsidR="009C5CEF" w:rsidRDefault="009C5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6E97" w14:textId="77777777" w:rsidR="00123944" w:rsidRDefault="00123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17A5" w14:textId="77777777" w:rsidR="00970839" w:rsidRPr="009D4316" w:rsidRDefault="00970839" w:rsidP="009D4316">
    <w:pPr>
      <w:pStyle w:val="Header"/>
      <w:pBdr>
        <w:bottom w:val="single" w:sz="6" w:space="1" w:color="auto"/>
      </w:pBdr>
      <w:jc w:val="center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4768" w14:textId="77777777" w:rsidR="00123944" w:rsidRDefault="0012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0209"/>
    <w:multiLevelType w:val="singleLevel"/>
    <w:tmpl w:val="9A86A4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4F746F9"/>
    <w:multiLevelType w:val="singleLevel"/>
    <w:tmpl w:val="05D2ABE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93D3FE9"/>
    <w:multiLevelType w:val="singleLevel"/>
    <w:tmpl w:val="246CAF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2FAD30AB"/>
    <w:multiLevelType w:val="singleLevel"/>
    <w:tmpl w:val="83282C2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54DB278B"/>
    <w:multiLevelType w:val="singleLevel"/>
    <w:tmpl w:val="93E4271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609745BB"/>
    <w:multiLevelType w:val="singleLevel"/>
    <w:tmpl w:val="BE52CBC0"/>
    <w:lvl w:ilvl="0">
      <w:start w:val="1"/>
      <w:numFmt w:val="upperRoman"/>
      <w:pStyle w:val="Heading2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0"/>
  </w:num>
  <w:num w:numId="1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4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D5"/>
    <w:rsid w:val="000D5F27"/>
    <w:rsid w:val="00123944"/>
    <w:rsid w:val="00131FC1"/>
    <w:rsid w:val="00177376"/>
    <w:rsid w:val="001E6458"/>
    <w:rsid w:val="00294EF5"/>
    <w:rsid w:val="003527CC"/>
    <w:rsid w:val="003E3111"/>
    <w:rsid w:val="003F1815"/>
    <w:rsid w:val="00467D22"/>
    <w:rsid w:val="00572A69"/>
    <w:rsid w:val="005C5A36"/>
    <w:rsid w:val="006521CC"/>
    <w:rsid w:val="006538A8"/>
    <w:rsid w:val="006C701B"/>
    <w:rsid w:val="006E5832"/>
    <w:rsid w:val="00710647"/>
    <w:rsid w:val="00715A8D"/>
    <w:rsid w:val="00795C83"/>
    <w:rsid w:val="007C3BDB"/>
    <w:rsid w:val="008854A6"/>
    <w:rsid w:val="00891AA9"/>
    <w:rsid w:val="008D4AAE"/>
    <w:rsid w:val="008F12C9"/>
    <w:rsid w:val="00970839"/>
    <w:rsid w:val="00991E5E"/>
    <w:rsid w:val="009C5CEF"/>
    <w:rsid w:val="009D4316"/>
    <w:rsid w:val="00A07FE1"/>
    <w:rsid w:val="00AA1295"/>
    <w:rsid w:val="00AB6709"/>
    <w:rsid w:val="00B762D5"/>
    <w:rsid w:val="00B812AA"/>
    <w:rsid w:val="00B84019"/>
    <w:rsid w:val="00B92479"/>
    <w:rsid w:val="00BF311D"/>
    <w:rsid w:val="00C436FF"/>
    <w:rsid w:val="00C77AF0"/>
    <w:rsid w:val="00C95C9D"/>
    <w:rsid w:val="00CA5C13"/>
    <w:rsid w:val="00D24EB4"/>
    <w:rsid w:val="00D468E0"/>
    <w:rsid w:val="00D57A77"/>
    <w:rsid w:val="00EB3A32"/>
    <w:rsid w:val="00EF57F5"/>
    <w:rsid w:val="00F40D79"/>
    <w:rsid w:val="00F438D4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85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27C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pageBreakBefore/>
      <w:spacing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autoRedefine/>
    <w:qFormat/>
    <w:rsid w:val="00C77AF0"/>
    <w:pPr>
      <w:keepNext/>
      <w:numPr>
        <w:numId w:val="20"/>
      </w:numPr>
      <w:spacing w:before="120" w:after="60"/>
      <w:outlineLvl w:val="1"/>
    </w:pPr>
    <w:rPr>
      <w:rFonts w:ascii="Arial" w:eastAsia="Times New Roman" w:hAnsi="Arial" w:cs="Times New Roman"/>
      <w:b/>
      <w:i/>
      <w:snapToGrid w:val="0"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Calibri" w:eastAsia="Times New Roman" w:hAnsi="Calibri" w:cs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before="80" w:after="80"/>
      <w:outlineLvl w:val="3"/>
    </w:pPr>
    <w:rPr>
      <w:rFonts w:ascii="Times New Roman" w:eastAsia="Times New Roman" w:hAnsi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rFonts w:ascii="Calibri" w:eastAsia="Times New Roman" w:hAnsi="Calibri" w:cs="Times New Roman"/>
      <w:sz w:val="22"/>
      <w:szCs w:val="20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alibri" w:eastAsia="Times New Roman" w:hAnsi="Calibri" w:cs="Times New Roman"/>
      <w:sz w:val="22"/>
      <w:szCs w:val="20"/>
    </w:rPr>
  </w:style>
  <w:style w:type="paragraph" w:styleId="Caption">
    <w:name w:val="caption"/>
    <w:basedOn w:val="Normal"/>
    <w:next w:val="Normal"/>
    <w:qFormat/>
    <w:rPr>
      <w:rFonts w:ascii="Calibri" w:eastAsia="Times New Roman" w:hAnsi="Calibri" w:cs="Times New Roman"/>
      <w:sz w:val="22"/>
      <w:szCs w:val="20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BodyText">
    <w:name w:val="Body Text"/>
    <w:basedOn w:val="Normal"/>
    <w:semiHidden/>
    <w:pPr>
      <w:spacing w:after="120"/>
    </w:pPr>
    <w:rPr>
      <w:rFonts w:ascii="Calibri" w:eastAsia="Times New Roman" w:hAnsi="Calibri" w:cs="Times New Roman"/>
      <w:sz w:val="22"/>
      <w:szCs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rFonts w:ascii="Calibri" w:eastAsia="Times New Roman" w:hAnsi="Calibri" w:cs="Times New Roman"/>
      <w:sz w:val="22"/>
      <w:szCs w:val="20"/>
    </w:rPr>
  </w:style>
  <w:style w:type="paragraph" w:customStyle="1" w:styleId="BodyTextIndent1">
    <w:name w:val="Body Text Indent1"/>
    <w:basedOn w:val="BodyText"/>
    <w:pPr>
      <w:ind w:left="432"/>
    </w:pPr>
  </w:style>
  <w:style w:type="character" w:styleId="PlaceholderText">
    <w:name w:val="Placeholder Text"/>
    <w:basedOn w:val="DefaultParagraphFont"/>
    <w:uiPriority w:val="99"/>
    <w:semiHidden/>
    <w:rsid w:val="00710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k%20Lu\Application%20Data\Microsoft\Templates\courses\1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170.dot</Template>
  <TotalTime>204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Alex McColm</cp:lastModifiedBy>
  <cp:revision>19</cp:revision>
  <cp:lastPrinted>2010-01-07T16:08:00Z</cp:lastPrinted>
  <dcterms:created xsi:type="dcterms:W3CDTF">2022-02-18T06:53:00Z</dcterms:created>
  <dcterms:modified xsi:type="dcterms:W3CDTF">2022-02-19T03:08:00Z</dcterms:modified>
</cp:coreProperties>
</file>