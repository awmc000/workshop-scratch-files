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8EA0" w14:textId="7B799DD9" w:rsidR="003527CC" w:rsidRPr="00727C90" w:rsidRDefault="00EB3A32" w:rsidP="00467D22">
      <w:pPr>
        <w:pStyle w:val="Heading1"/>
        <w:jc w:val="center"/>
      </w:pPr>
      <w:r>
        <w:t>Professional Integrity Report</w:t>
      </w:r>
      <w:r w:rsidR="00467D22">
        <w:t xml:space="preserve"> </w:t>
      </w:r>
      <w:r w:rsidR="00D24EB4">
        <w:t>(</w:t>
      </w:r>
      <w:r w:rsidR="00BF311D">
        <w:t>CPS101</w:t>
      </w:r>
      <w:r w:rsidR="00D24EB4">
        <w:t>)</w:t>
      </w:r>
    </w:p>
    <w:p w14:paraId="188556C9" w14:textId="1749A96B" w:rsidR="008854A6" w:rsidRPr="00727C90" w:rsidRDefault="008854A6" w:rsidP="008854A6">
      <w:pPr>
        <w:spacing w:beforeLines="100" w:before="240" w:afterLines="1" w:after="2" w:line="480" w:lineRule="auto"/>
        <w:rPr>
          <w:b/>
        </w:rPr>
      </w:pPr>
      <w:r>
        <w:rPr>
          <w:b/>
        </w:rPr>
        <w:t>Student Name:</w:t>
      </w:r>
      <w:r w:rsidR="00D57A77">
        <w:rPr>
          <w:b/>
        </w:rPr>
        <w:t xml:space="preserve"> Alex McColm</w:t>
      </w:r>
      <w:r>
        <w:rPr>
          <w:b/>
        </w:rPr>
        <w:tab/>
      </w:r>
      <w:r w:rsidR="00D57A77">
        <w:rPr>
          <w:b/>
        </w:rPr>
        <w:tab/>
      </w:r>
      <w:r w:rsidR="00D57A77">
        <w:rPr>
          <w:b/>
        </w:rPr>
        <w:tab/>
      </w:r>
      <w:r w:rsidRPr="00727C90">
        <w:rPr>
          <w:b/>
        </w:rPr>
        <w:t>Assignment #:</w:t>
      </w:r>
      <w:r>
        <w:rPr>
          <w:b/>
        </w:rPr>
        <w:t xml:space="preserve"> </w:t>
      </w:r>
      <w:r w:rsidR="00FC2EBB">
        <w:rPr>
          <w:b/>
        </w:rPr>
        <w:t>5</w:t>
      </w:r>
    </w:p>
    <w:p w14:paraId="4E5F1B82" w14:textId="7C96DEC7" w:rsidR="003527CC" w:rsidRDefault="003527CC" w:rsidP="00467D22">
      <w:pPr>
        <w:spacing w:beforeLines="1" w:before="2" w:afterLines="1" w:after="2" w:line="480" w:lineRule="auto"/>
        <w:rPr>
          <w:b/>
        </w:rPr>
      </w:pPr>
      <w:r>
        <w:rPr>
          <w:b/>
        </w:rPr>
        <w:t>It took me</w:t>
      </w:r>
      <w:r w:rsidR="00EB3A32">
        <w:rPr>
          <w:b/>
        </w:rPr>
        <w:t xml:space="preserve"> </w:t>
      </w:r>
      <w:r w:rsidR="00FC2EBB">
        <w:rPr>
          <w:b/>
        </w:rPr>
        <w:t>6</w:t>
      </w:r>
      <w:r w:rsidR="00EB3A32">
        <w:rPr>
          <w:b/>
        </w:rPr>
        <w:t xml:space="preserve"> </w:t>
      </w:r>
      <w:r>
        <w:rPr>
          <w:b/>
        </w:rPr>
        <w:t>ho</w:t>
      </w:r>
      <w:r w:rsidR="008854A6">
        <w:rPr>
          <w:b/>
        </w:rPr>
        <w:t>urs to complete the assignment.</w:t>
      </w:r>
    </w:p>
    <w:p w14:paraId="384A22AC" w14:textId="77777777" w:rsidR="00AA1295" w:rsidRDefault="00131FC1" w:rsidP="00B92479">
      <w:pPr>
        <w:spacing w:beforeLines="1" w:before="2" w:afterLines="1" w:after="2"/>
        <w:rPr>
          <w:bCs/>
        </w:rPr>
      </w:pPr>
      <w:r>
        <w:rPr>
          <w:b/>
        </w:rPr>
        <w:t xml:space="preserve">These parts of the </w:t>
      </w:r>
      <w:r w:rsidR="00BF311D">
        <w:rPr>
          <w:b/>
        </w:rPr>
        <w:t>program</w:t>
      </w:r>
      <w:r>
        <w:rPr>
          <w:b/>
        </w:rPr>
        <w:t xml:space="preserve"> work</w:t>
      </w:r>
      <w:r w:rsidR="008854A6">
        <w:rPr>
          <w:b/>
        </w:rPr>
        <w:t xml:space="preserve"> well:</w:t>
      </w:r>
      <w:r w:rsidR="008854A6">
        <w:rPr>
          <w:b/>
        </w:rPr>
        <w:br/>
      </w:r>
    </w:p>
    <w:p w14:paraId="027C84EB" w14:textId="59F22308" w:rsidR="00C436FF" w:rsidRDefault="00CE44F3" w:rsidP="00B92479">
      <w:pPr>
        <w:spacing w:beforeLines="1" w:before="2" w:afterLines="1" w:after="2"/>
        <w:rPr>
          <w:b/>
        </w:rPr>
      </w:pPr>
      <w:r>
        <w:rPr>
          <w:bCs/>
        </w:rPr>
        <w:t xml:space="preserve">All criteria in the assignment description have been met. The </w:t>
      </w:r>
      <w:proofErr w:type="spellStart"/>
      <w:r>
        <w:rPr>
          <w:bCs/>
        </w:rPr>
        <w:t>PasswordValidator</w:t>
      </w:r>
      <w:proofErr w:type="spellEnd"/>
      <w:r>
        <w:rPr>
          <w:bCs/>
        </w:rPr>
        <w:t xml:space="preserve"> methods are functional</w:t>
      </w:r>
      <w:r w:rsidR="00470FF1">
        <w:rPr>
          <w:bCs/>
        </w:rPr>
        <w:t xml:space="preserve">, including the </w:t>
      </w:r>
      <w:proofErr w:type="spellStart"/>
      <w:r w:rsidR="00470FF1">
        <w:rPr>
          <w:bCs/>
        </w:rPr>
        <w:t>isValid</w:t>
      </w:r>
      <w:proofErr w:type="spellEnd"/>
      <w:r w:rsidR="00470FF1">
        <w:rPr>
          <w:bCs/>
        </w:rPr>
        <w:t xml:space="preserve">() method successfully checking for the length’s password, if the password is a dictionary word, and if it is a dictionary word preceded or followed by </w:t>
      </w:r>
      <w:r w:rsidR="00151F3B">
        <w:rPr>
          <w:bCs/>
        </w:rPr>
        <w:t>a digit</w:t>
      </w:r>
      <w:r w:rsidR="009106FC">
        <w:rPr>
          <w:bCs/>
        </w:rPr>
        <w:t xml:space="preserve">. </w:t>
      </w:r>
      <w:r w:rsidR="00470FF1">
        <w:rPr>
          <w:bCs/>
        </w:rPr>
        <w:t>The test driver successfully runs the specified tests.</w:t>
      </w:r>
      <w:r w:rsidR="008854A6">
        <w:rPr>
          <w:b/>
        </w:rPr>
        <w:br/>
      </w:r>
      <w:r w:rsidR="008854A6">
        <w:rPr>
          <w:b/>
        </w:rPr>
        <w:br/>
        <w:t xml:space="preserve">These parts of the </w:t>
      </w:r>
      <w:r w:rsidR="00BF311D">
        <w:rPr>
          <w:b/>
        </w:rPr>
        <w:t>program</w:t>
      </w:r>
      <w:r w:rsidR="008854A6">
        <w:rPr>
          <w:b/>
        </w:rPr>
        <w:t xml:space="preserve"> don’</w:t>
      </w:r>
      <w:r w:rsidR="006C701B">
        <w:rPr>
          <w:b/>
        </w:rPr>
        <w:t>t work</w:t>
      </w:r>
      <w:r w:rsidR="00131FC1">
        <w:rPr>
          <w:b/>
        </w:rPr>
        <w:t xml:space="preserve"> well</w:t>
      </w:r>
      <w:r w:rsidR="006C701B" w:rsidRPr="006C701B">
        <w:t xml:space="preserve"> </w:t>
      </w:r>
      <w:r w:rsidR="006C701B">
        <w:t>(please identify the specific problem)</w:t>
      </w:r>
      <w:r w:rsidR="00131FC1">
        <w:t>:</w:t>
      </w:r>
      <w:r w:rsidR="008854A6">
        <w:rPr>
          <w:b/>
        </w:rPr>
        <w:br/>
      </w:r>
    </w:p>
    <w:p w14:paraId="31AF36CD" w14:textId="074AB764" w:rsidR="008854A6" w:rsidRPr="00727C90" w:rsidRDefault="00CE44F3" w:rsidP="00B92479">
      <w:pPr>
        <w:spacing w:beforeLines="1" w:before="2" w:afterLines="1" w:after="2"/>
        <w:rPr>
          <w:b/>
        </w:rPr>
      </w:pPr>
      <w:r>
        <w:rPr>
          <w:bCs/>
        </w:rPr>
        <w:t xml:space="preserve">While the file path </w:t>
      </w:r>
      <w:r w:rsidR="00C26330">
        <w:rPr>
          <w:b/>
        </w:rPr>
        <w:t>is</w:t>
      </w:r>
      <w:r>
        <w:rPr>
          <w:bCs/>
        </w:rPr>
        <w:t xml:space="preserve"> relative, it may still need tweaking to work on another system. If I was writing this to be used by different systems, I think</w:t>
      </w:r>
      <w:r w:rsidR="00F84314">
        <w:rPr>
          <w:bCs/>
        </w:rPr>
        <w:t xml:space="preserve"> I’d have</w:t>
      </w:r>
      <w:r>
        <w:rPr>
          <w:bCs/>
        </w:rPr>
        <w:t xml:space="preserve"> the program would ask the user for an absolute file</w:t>
      </w:r>
      <w:r w:rsidR="00470FF1">
        <w:rPr>
          <w:bCs/>
        </w:rPr>
        <w:t xml:space="preserve"> </w:t>
      </w:r>
      <w:r>
        <w:rPr>
          <w:bCs/>
        </w:rPr>
        <w:t>path.</w:t>
      </w:r>
      <w:r w:rsidR="008854A6">
        <w:rPr>
          <w:b/>
        </w:rPr>
        <w:br/>
      </w:r>
    </w:p>
    <w:p w14:paraId="029F95B8" w14:textId="383A0623" w:rsidR="00131FC1" w:rsidRPr="00131FC1" w:rsidRDefault="00131FC1" w:rsidP="00131FC1">
      <w:pPr>
        <w:spacing w:beforeLines="1" w:before="2" w:afterLines="1" w:after="2"/>
        <w:rPr>
          <w:b/>
        </w:rPr>
      </w:pPr>
      <w:r w:rsidRPr="00131FC1">
        <w:rPr>
          <w:b/>
        </w:rPr>
        <w:t>I learnt the following in doing the assignment</w:t>
      </w:r>
      <w:r w:rsidR="00BF311D">
        <w:rPr>
          <w:b/>
        </w:rPr>
        <w:t>:</w:t>
      </w:r>
    </w:p>
    <w:p w14:paraId="3F3F775B" w14:textId="77777777" w:rsidR="00131FC1" w:rsidRDefault="00131FC1" w:rsidP="00131FC1"/>
    <w:p w14:paraId="02642C43" w14:textId="6012FD2E" w:rsidR="00131FC1" w:rsidRDefault="00CC3543" w:rsidP="00131FC1">
      <w:r>
        <w:t>Using hash tables in practice, as opposed to learning about them conceptually. Deeper work with Boolean values and conditional statements.</w:t>
      </w:r>
    </w:p>
    <w:p w14:paraId="3CEF8931" w14:textId="77777777" w:rsidR="00131FC1" w:rsidRDefault="00131FC1" w:rsidP="00131FC1"/>
    <w:p w14:paraId="29D61185" w14:textId="134AA967" w:rsidR="003527CC" w:rsidRDefault="003527CC" w:rsidP="00EB3A32">
      <w:pPr>
        <w:spacing w:beforeLines="1" w:before="2" w:afterLines="1" w:after="2"/>
      </w:pPr>
      <w:r>
        <w:rPr>
          <w:b/>
        </w:rPr>
        <w:t>The difficulties I e</w:t>
      </w:r>
      <w:r w:rsidRPr="00727C90">
        <w:rPr>
          <w:b/>
        </w:rPr>
        <w:t>ncountered</w:t>
      </w:r>
      <w:r>
        <w:rPr>
          <w:b/>
        </w:rPr>
        <w:t xml:space="preserve"> were</w:t>
      </w:r>
      <w:r w:rsidR="00BF311D">
        <w:rPr>
          <w:b/>
        </w:rPr>
        <w:t>:</w:t>
      </w:r>
    </w:p>
    <w:p w14:paraId="146AD3E4" w14:textId="77777777" w:rsidR="003527CC" w:rsidRDefault="003527CC" w:rsidP="00467D22">
      <w:pPr>
        <w:spacing w:beforeLines="1" w:before="2" w:afterLines="1" w:after="2"/>
      </w:pPr>
    </w:p>
    <w:p w14:paraId="614F8A9F" w14:textId="38467AD5" w:rsidR="003527CC" w:rsidRDefault="00C26330" w:rsidP="00467D22">
      <w:pPr>
        <w:spacing w:beforeLines="1" w:before="2" w:afterLines="1" w:after="2"/>
      </w:pPr>
      <w:r>
        <w:t xml:space="preserve">It was challenging to set up the Boolean values for whether the password is a dictionary word preceded or followed by a string. That part took a lot of tweaking and experimenting with string methods in </w:t>
      </w:r>
      <w:proofErr w:type="spellStart"/>
      <w:r>
        <w:t>JShell</w:t>
      </w:r>
      <w:proofErr w:type="spellEnd"/>
      <w:r>
        <w:t>.</w:t>
      </w:r>
    </w:p>
    <w:p w14:paraId="552DB7D4" w14:textId="77777777" w:rsidR="003527CC" w:rsidRDefault="003527CC" w:rsidP="003527CC"/>
    <w:p w14:paraId="55F22458" w14:textId="3D452BE1" w:rsidR="003527CC" w:rsidRDefault="003527CC" w:rsidP="00467D22">
      <w:pPr>
        <w:spacing w:line="480" w:lineRule="auto"/>
        <w:rPr>
          <w:b/>
        </w:rPr>
      </w:pPr>
      <w:r>
        <w:rPr>
          <w:b/>
        </w:rPr>
        <w:t>Here are some other comments or suggestions:</w:t>
      </w:r>
    </w:p>
    <w:p w14:paraId="6C57B3E4" w14:textId="40F33E19" w:rsidR="00C26330" w:rsidRPr="00C26330" w:rsidRDefault="00C26330" w:rsidP="00CC3543">
      <w:pPr>
        <w:rPr>
          <w:bCs/>
        </w:rPr>
      </w:pPr>
      <w:r>
        <w:rPr>
          <w:bCs/>
        </w:rPr>
        <w:t>I like when the assignments include an optional bonus. It’s a great opportunity to get extra marks.</w:t>
      </w:r>
    </w:p>
    <w:sectPr w:rsidR="00C26330" w:rsidRPr="00C26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1152" w:right="1440" w:bottom="1152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625D" w14:textId="77777777" w:rsidR="00305113" w:rsidRDefault="00305113">
      <w:pPr>
        <w:spacing w:line="20" w:lineRule="exact"/>
      </w:pPr>
    </w:p>
  </w:endnote>
  <w:endnote w:type="continuationSeparator" w:id="0">
    <w:p w14:paraId="6220BEB7" w14:textId="77777777" w:rsidR="00305113" w:rsidRDefault="00305113">
      <w:r>
        <w:t xml:space="preserve"> </w:t>
      </w:r>
    </w:p>
  </w:endnote>
  <w:endnote w:type="continuationNotice" w:id="1">
    <w:p w14:paraId="6D33964B" w14:textId="77777777" w:rsidR="00305113" w:rsidRDefault="0030511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A78E" w14:textId="77777777" w:rsidR="00123944" w:rsidRDefault="0012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E109" w14:textId="31836878" w:rsidR="00970839" w:rsidRPr="009D4316" w:rsidRDefault="009D4316" w:rsidP="009D4316">
    <w:pPr>
      <w:pStyle w:val="Footer"/>
      <w:pBdr>
        <w:top w:val="single" w:sz="6" w:space="1" w:color="auto"/>
      </w:pBdr>
      <w:jc w:val="center"/>
      <w:rPr>
        <w:i/>
        <w:sz w:val="20"/>
      </w:rPr>
    </w:pPr>
    <w:r>
      <w:rPr>
        <w:i/>
        <w:sz w:val="20"/>
      </w:rPr>
      <w:t>Copyright</w:t>
    </w:r>
    <w:r>
      <w:rPr>
        <w:i/>
        <w:sz w:val="20"/>
      </w:rPr>
      <w:sym w:font="Symbol" w:char="F0D3"/>
    </w:r>
    <w:r>
      <w:rPr>
        <w:i/>
        <w:sz w:val="20"/>
      </w:rPr>
      <w:t xml:space="preserve"> </w:t>
    </w:r>
    <w:r w:rsidR="00123944">
      <w:rPr>
        <w:i/>
        <w:sz w:val="20"/>
      </w:rPr>
      <w:t>Math &amp; Science</w:t>
    </w:r>
    <w:r>
      <w:rPr>
        <w:i/>
        <w:sz w:val="20"/>
      </w:rPr>
      <w:t>, North Island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5B3E" w14:textId="77777777" w:rsidR="00123944" w:rsidRDefault="0012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8F1F" w14:textId="77777777" w:rsidR="00305113" w:rsidRDefault="00305113">
      <w:r>
        <w:separator/>
      </w:r>
    </w:p>
  </w:footnote>
  <w:footnote w:type="continuationSeparator" w:id="0">
    <w:p w14:paraId="5500F687" w14:textId="77777777" w:rsidR="00305113" w:rsidRDefault="00305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6E97" w14:textId="77777777" w:rsidR="00123944" w:rsidRDefault="00123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17A5" w14:textId="77777777" w:rsidR="00970839" w:rsidRPr="009D4316" w:rsidRDefault="00970839" w:rsidP="009D4316">
    <w:pPr>
      <w:pStyle w:val="Header"/>
      <w:pBdr>
        <w:bottom w:val="single" w:sz="6" w:space="1" w:color="auto"/>
      </w:pBdr>
      <w:jc w:val="center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4768" w14:textId="77777777" w:rsidR="00123944" w:rsidRDefault="0012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0209"/>
    <w:multiLevelType w:val="singleLevel"/>
    <w:tmpl w:val="9A86A4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4F746F9"/>
    <w:multiLevelType w:val="singleLevel"/>
    <w:tmpl w:val="05D2ABE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93D3FE9"/>
    <w:multiLevelType w:val="singleLevel"/>
    <w:tmpl w:val="246CAF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2FAD30AB"/>
    <w:multiLevelType w:val="singleLevel"/>
    <w:tmpl w:val="83282C2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54DB278B"/>
    <w:multiLevelType w:val="singleLevel"/>
    <w:tmpl w:val="93E4271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609745BB"/>
    <w:multiLevelType w:val="singleLevel"/>
    <w:tmpl w:val="BE52CBC0"/>
    <w:lvl w:ilvl="0">
      <w:start w:val="1"/>
      <w:numFmt w:val="upperRoman"/>
      <w:pStyle w:val="Heading2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0"/>
  </w:num>
  <w:num w:numId="1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4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D5"/>
    <w:rsid w:val="000D5F27"/>
    <w:rsid w:val="00123944"/>
    <w:rsid w:val="00131FC1"/>
    <w:rsid w:val="00151F3B"/>
    <w:rsid w:val="00177376"/>
    <w:rsid w:val="001B64DF"/>
    <w:rsid w:val="001E6458"/>
    <w:rsid w:val="00294EF5"/>
    <w:rsid w:val="00305113"/>
    <w:rsid w:val="003527CC"/>
    <w:rsid w:val="003E3111"/>
    <w:rsid w:val="003F1815"/>
    <w:rsid w:val="00467D22"/>
    <w:rsid w:val="00470FF1"/>
    <w:rsid w:val="00572A69"/>
    <w:rsid w:val="005C5A36"/>
    <w:rsid w:val="006521CC"/>
    <w:rsid w:val="006538A8"/>
    <w:rsid w:val="006C701B"/>
    <w:rsid w:val="006E5832"/>
    <w:rsid w:val="00710647"/>
    <w:rsid w:val="00715A8D"/>
    <w:rsid w:val="00795C83"/>
    <w:rsid w:val="007C3BDB"/>
    <w:rsid w:val="008854A6"/>
    <w:rsid w:val="00891AA9"/>
    <w:rsid w:val="008D4AAE"/>
    <w:rsid w:val="008F12C9"/>
    <w:rsid w:val="009106FC"/>
    <w:rsid w:val="00970839"/>
    <w:rsid w:val="00991E5E"/>
    <w:rsid w:val="009C5CEF"/>
    <w:rsid w:val="009D4316"/>
    <w:rsid w:val="00A07FE1"/>
    <w:rsid w:val="00AA1295"/>
    <w:rsid w:val="00AB6709"/>
    <w:rsid w:val="00B762D5"/>
    <w:rsid w:val="00B812AA"/>
    <w:rsid w:val="00B84019"/>
    <w:rsid w:val="00B92479"/>
    <w:rsid w:val="00BF311D"/>
    <w:rsid w:val="00C26330"/>
    <w:rsid w:val="00C436FF"/>
    <w:rsid w:val="00C77AF0"/>
    <w:rsid w:val="00C95C9D"/>
    <w:rsid w:val="00CA5C13"/>
    <w:rsid w:val="00CC3543"/>
    <w:rsid w:val="00CE44F3"/>
    <w:rsid w:val="00D24EB4"/>
    <w:rsid w:val="00D468E0"/>
    <w:rsid w:val="00D57A77"/>
    <w:rsid w:val="00EB3A32"/>
    <w:rsid w:val="00EF57F5"/>
    <w:rsid w:val="00F40D79"/>
    <w:rsid w:val="00F438D4"/>
    <w:rsid w:val="00F84314"/>
    <w:rsid w:val="00FC2EBB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85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27C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pageBreakBefore/>
      <w:spacing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autoRedefine/>
    <w:qFormat/>
    <w:rsid w:val="00C77AF0"/>
    <w:pPr>
      <w:keepNext/>
      <w:numPr>
        <w:numId w:val="20"/>
      </w:numPr>
      <w:spacing w:before="120" w:after="60"/>
      <w:outlineLvl w:val="1"/>
    </w:pPr>
    <w:rPr>
      <w:rFonts w:ascii="Arial" w:eastAsia="Times New Roman" w:hAnsi="Arial" w:cs="Times New Roman"/>
      <w:b/>
      <w:i/>
      <w:snapToGrid w:val="0"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Calibri" w:eastAsia="Times New Roman" w:hAnsi="Calibri" w:cs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before="80" w:after="80"/>
      <w:outlineLvl w:val="3"/>
    </w:pPr>
    <w:rPr>
      <w:rFonts w:ascii="Times New Roman" w:eastAsia="Times New Roman" w:hAnsi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rFonts w:ascii="Calibri" w:eastAsia="Times New Roman" w:hAnsi="Calibri" w:cs="Times New Roman"/>
      <w:sz w:val="22"/>
      <w:szCs w:val="20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alibri" w:eastAsia="Times New Roman" w:hAnsi="Calibri" w:cs="Times New Roman"/>
      <w:sz w:val="22"/>
      <w:szCs w:val="20"/>
    </w:rPr>
  </w:style>
  <w:style w:type="paragraph" w:styleId="Caption">
    <w:name w:val="caption"/>
    <w:basedOn w:val="Normal"/>
    <w:next w:val="Normal"/>
    <w:qFormat/>
    <w:rPr>
      <w:rFonts w:ascii="Calibri" w:eastAsia="Times New Roman" w:hAnsi="Calibri" w:cs="Times New Roman"/>
      <w:sz w:val="22"/>
      <w:szCs w:val="20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BodyText">
    <w:name w:val="Body Text"/>
    <w:basedOn w:val="Normal"/>
    <w:semiHidden/>
    <w:pPr>
      <w:spacing w:after="120"/>
    </w:pPr>
    <w:rPr>
      <w:rFonts w:ascii="Calibri" w:eastAsia="Times New Roman" w:hAnsi="Calibri" w:cs="Times New Roman"/>
      <w:sz w:val="22"/>
      <w:szCs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rFonts w:ascii="Calibri" w:eastAsia="Times New Roman" w:hAnsi="Calibri" w:cs="Times New Roman"/>
      <w:sz w:val="22"/>
      <w:szCs w:val="20"/>
    </w:rPr>
  </w:style>
  <w:style w:type="paragraph" w:customStyle="1" w:styleId="BodyTextIndent1">
    <w:name w:val="Body Text Indent1"/>
    <w:basedOn w:val="BodyText"/>
    <w:pPr>
      <w:ind w:left="432"/>
    </w:pPr>
  </w:style>
  <w:style w:type="character" w:styleId="PlaceholderText">
    <w:name w:val="Placeholder Text"/>
    <w:basedOn w:val="DefaultParagraphFont"/>
    <w:uiPriority w:val="99"/>
    <w:semiHidden/>
    <w:rsid w:val="00710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k%20Lu\Application%20Data\Microsoft\Templates\courses\1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170.dot</Template>
  <TotalTime>222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Alex McColm</cp:lastModifiedBy>
  <cp:revision>26</cp:revision>
  <cp:lastPrinted>2010-01-07T16:08:00Z</cp:lastPrinted>
  <dcterms:created xsi:type="dcterms:W3CDTF">2022-02-18T06:53:00Z</dcterms:created>
  <dcterms:modified xsi:type="dcterms:W3CDTF">2022-03-15T01:12:00Z</dcterms:modified>
</cp:coreProperties>
</file>