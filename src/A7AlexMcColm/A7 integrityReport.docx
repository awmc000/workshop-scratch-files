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D8EA0" w14:textId="7B799DD9" w:rsidR="003527CC" w:rsidRPr="00727C90" w:rsidRDefault="00EB3A32" w:rsidP="00467D22">
      <w:pPr>
        <w:pStyle w:val="Heading1"/>
        <w:jc w:val="center"/>
      </w:pPr>
      <w:r>
        <w:t>Professional Integrity Report</w:t>
      </w:r>
      <w:r w:rsidR="00467D22">
        <w:t xml:space="preserve"> </w:t>
      </w:r>
      <w:r w:rsidR="00D24EB4">
        <w:t>(</w:t>
      </w:r>
      <w:r w:rsidR="00BF311D">
        <w:t>CPS101</w:t>
      </w:r>
      <w:r w:rsidR="00D24EB4">
        <w:t>)</w:t>
      </w:r>
    </w:p>
    <w:p w14:paraId="188556C9" w14:textId="41B9E491" w:rsidR="008854A6" w:rsidRPr="00727C90" w:rsidRDefault="008854A6" w:rsidP="008854A6">
      <w:pPr>
        <w:spacing w:beforeLines="100" w:before="240" w:afterLines="1" w:after="2" w:line="480" w:lineRule="auto"/>
        <w:rPr>
          <w:b/>
        </w:rPr>
      </w:pPr>
      <w:r>
        <w:rPr>
          <w:b/>
        </w:rPr>
        <w:t>Student Name:</w:t>
      </w:r>
      <w:r w:rsidR="00D57A77">
        <w:rPr>
          <w:b/>
        </w:rPr>
        <w:t xml:space="preserve"> Alex McColm</w:t>
      </w:r>
      <w:r>
        <w:rPr>
          <w:b/>
        </w:rPr>
        <w:tab/>
      </w:r>
      <w:r w:rsidR="00D57A77">
        <w:rPr>
          <w:b/>
        </w:rPr>
        <w:tab/>
      </w:r>
      <w:r w:rsidR="00D57A77">
        <w:rPr>
          <w:b/>
        </w:rPr>
        <w:tab/>
      </w:r>
      <w:r w:rsidRPr="00727C90">
        <w:rPr>
          <w:b/>
        </w:rPr>
        <w:t>Assignment #:</w:t>
      </w:r>
      <w:r>
        <w:rPr>
          <w:b/>
        </w:rPr>
        <w:t xml:space="preserve"> </w:t>
      </w:r>
      <w:r w:rsidR="00744781">
        <w:rPr>
          <w:b/>
        </w:rPr>
        <w:t>7</w:t>
      </w:r>
    </w:p>
    <w:p w14:paraId="4E5F1B82" w14:textId="0D076098" w:rsidR="003527CC" w:rsidRDefault="003527CC" w:rsidP="00467D22">
      <w:pPr>
        <w:spacing w:beforeLines="1" w:before="2" w:afterLines="1" w:after="2" w:line="480" w:lineRule="auto"/>
        <w:rPr>
          <w:b/>
        </w:rPr>
      </w:pPr>
      <w:r>
        <w:rPr>
          <w:b/>
        </w:rPr>
        <w:t>It took me</w:t>
      </w:r>
      <w:r w:rsidR="00EB3A32">
        <w:rPr>
          <w:b/>
        </w:rPr>
        <w:t xml:space="preserve"> </w:t>
      </w:r>
      <w:r w:rsidR="00744781">
        <w:rPr>
          <w:b/>
        </w:rPr>
        <w:t>3</w:t>
      </w:r>
      <w:r w:rsidR="00EB3A32">
        <w:rPr>
          <w:b/>
        </w:rPr>
        <w:t xml:space="preserve"> </w:t>
      </w:r>
      <w:r>
        <w:rPr>
          <w:b/>
        </w:rPr>
        <w:t>ho</w:t>
      </w:r>
      <w:r w:rsidR="008854A6">
        <w:rPr>
          <w:b/>
        </w:rPr>
        <w:t>urs to complete the assignment.</w:t>
      </w:r>
    </w:p>
    <w:p w14:paraId="384A22AC" w14:textId="77777777" w:rsidR="00AA1295" w:rsidRDefault="00131FC1" w:rsidP="00B92479">
      <w:pPr>
        <w:spacing w:beforeLines="1" w:before="2" w:afterLines="1" w:after="2"/>
        <w:rPr>
          <w:bCs/>
        </w:rPr>
      </w:pPr>
      <w:r>
        <w:rPr>
          <w:b/>
        </w:rPr>
        <w:t xml:space="preserve">These parts of the </w:t>
      </w:r>
      <w:r w:rsidR="00BF311D">
        <w:rPr>
          <w:b/>
        </w:rPr>
        <w:t>program</w:t>
      </w:r>
      <w:r>
        <w:rPr>
          <w:b/>
        </w:rPr>
        <w:t xml:space="preserve"> work</w:t>
      </w:r>
      <w:r w:rsidR="008854A6">
        <w:rPr>
          <w:b/>
        </w:rPr>
        <w:t xml:space="preserve"> well:</w:t>
      </w:r>
      <w:r w:rsidR="008854A6">
        <w:rPr>
          <w:b/>
        </w:rPr>
        <w:br/>
      </w:r>
    </w:p>
    <w:p w14:paraId="027C84EB" w14:textId="7BE62DAC" w:rsidR="00C436FF" w:rsidRDefault="00C64CD6" w:rsidP="00B92479">
      <w:pPr>
        <w:spacing w:beforeLines="1" w:before="2" w:afterLines="1" w:after="2"/>
        <w:rPr>
          <w:b/>
        </w:rPr>
      </w:pPr>
      <w:r>
        <w:rPr>
          <w:bCs/>
        </w:rPr>
        <w:t xml:space="preserve">The </w:t>
      </w:r>
      <w:r w:rsidR="00096BEB">
        <w:rPr>
          <w:bCs/>
        </w:rPr>
        <w:t>AVL t</w:t>
      </w:r>
      <w:r>
        <w:rPr>
          <w:bCs/>
        </w:rPr>
        <w:t>ree is successfully converted to generic.</w:t>
      </w:r>
      <w:r w:rsidR="00096BEB">
        <w:rPr>
          <w:bCs/>
        </w:rPr>
        <w:t xml:space="preserve"> The driver does all specified test operations</w:t>
      </w:r>
      <w:r w:rsidR="004A7085">
        <w:rPr>
          <w:bCs/>
        </w:rPr>
        <w:t>, on both an AVL tree and a non-balanced binary search tree</w:t>
      </w:r>
      <w:r w:rsidR="00096BEB">
        <w:rPr>
          <w:bCs/>
        </w:rPr>
        <w:t>.</w:t>
      </w:r>
      <w:r w:rsidR="004A7085">
        <w:rPr>
          <w:bCs/>
        </w:rPr>
        <w:t xml:space="preserve"> The driver successfully copies the dictionary file into both an AVL tree and a non-balanced BST.</w:t>
      </w:r>
      <w:r w:rsidR="008854A6">
        <w:rPr>
          <w:b/>
        </w:rPr>
        <w:br/>
      </w:r>
      <w:r w:rsidR="008854A6">
        <w:rPr>
          <w:b/>
        </w:rPr>
        <w:br/>
        <w:t xml:space="preserve">These parts of the </w:t>
      </w:r>
      <w:r w:rsidR="00BF311D">
        <w:rPr>
          <w:b/>
        </w:rPr>
        <w:t>program</w:t>
      </w:r>
      <w:r w:rsidR="008854A6">
        <w:rPr>
          <w:b/>
        </w:rPr>
        <w:t xml:space="preserve"> don’</w:t>
      </w:r>
      <w:r w:rsidR="006C701B">
        <w:rPr>
          <w:b/>
        </w:rPr>
        <w:t>t work</w:t>
      </w:r>
      <w:r w:rsidR="00131FC1">
        <w:rPr>
          <w:b/>
        </w:rPr>
        <w:t xml:space="preserve"> well</w:t>
      </w:r>
      <w:r w:rsidR="006C701B" w:rsidRPr="006C701B">
        <w:t xml:space="preserve"> </w:t>
      </w:r>
      <w:r w:rsidR="006C701B">
        <w:t>(please identify the specific problem)</w:t>
      </w:r>
      <w:r w:rsidR="00131FC1">
        <w:t>:</w:t>
      </w:r>
      <w:r w:rsidR="008854A6">
        <w:rPr>
          <w:b/>
        </w:rPr>
        <w:br/>
      </w:r>
    </w:p>
    <w:p w14:paraId="31AF36CD" w14:textId="11EB1B07" w:rsidR="008854A6" w:rsidRPr="002731DE" w:rsidRDefault="004A7085" w:rsidP="002731DE">
      <w:pPr>
        <w:spacing w:beforeLines="1" w:before="2" w:afterLines="1" w:after="2"/>
        <w:rPr>
          <w:b/>
        </w:rPr>
      </w:pPr>
      <w:r>
        <w:rPr>
          <w:bCs/>
        </w:rPr>
        <w:t>Code could be more efficient in the AVL Print class</w:t>
      </w:r>
      <w:r w:rsidR="006E1B01">
        <w:rPr>
          <w:bCs/>
        </w:rPr>
        <w:t>, and likely cleaned up in other places too.</w:t>
      </w:r>
      <w:r w:rsidR="00AA53F1">
        <w:rPr>
          <w:bCs/>
        </w:rPr>
        <w:t xml:space="preserve"> I did not attempt the optional part of the assignment this time</w:t>
      </w:r>
      <w:r w:rsidR="002F3306">
        <w:rPr>
          <w:bCs/>
        </w:rPr>
        <w:t>. There is some duplicate code which could have been averted by using an interface and some more generics.</w:t>
      </w:r>
      <w:r w:rsidR="00AA53F1">
        <w:rPr>
          <w:bCs/>
        </w:rPr>
        <w:t xml:space="preserve"> </w:t>
      </w:r>
      <w:r w:rsidR="008854A6" w:rsidRPr="002731DE">
        <w:rPr>
          <w:b/>
        </w:rPr>
        <w:br/>
      </w:r>
    </w:p>
    <w:p w14:paraId="029F95B8" w14:textId="383A0623" w:rsidR="00131FC1" w:rsidRPr="00131FC1" w:rsidRDefault="00131FC1" w:rsidP="00131FC1">
      <w:pPr>
        <w:spacing w:beforeLines="1" w:before="2" w:afterLines="1" w:after="2"/>
        <w:rPr>
          <w:b/>
        </w:rPr>
      </w:pPr>
      <w:r w:rsidRPr="00131FC1">
        <w:rPr>
          <w:b/>
        </w:rPr>
        <w:t>I learnt the following in doing the assignment</w:t>
      </w:r>
      <w:r w:rsidR="00BF311D">
        <w:rPr>
          <w:b/>
        </w:rPr>
        <w:t>:</w:t>
      </w:r>
    </w:p>
    <w:p w14:paraId="3F3F775B" w14:textId="77777777" w:rsidR="00131FC1" w:rsidRDefault="00131FC1" w:rsidP="00131FC1"/>
    <w:p w14:paraId="02642C43" w14:textId="1A3F444A" w:rsidR="00131FC1" w:rsidRPr="00F765B1" w:rsidRDefault="00F765B1" w:rsidP="00131FC1">
      <w:r>
        <w:t xml:space="preserve">I saw for myself the sheer efficiency of the AVL tree. When I first loaded the 350ish dictionary words into it, and saw it had 8 levels, I actually thought something must have gone wrong, and there was no way it was </w:t>
      </w:r>
      <w:r>
        <w:rPr>
          <w:i/>
          <w:iCs/>
        </w:rPr>
        <w:t>that</w:t>
      </w:r>
      <w:r>
        <w:t xml:space="preserve"> efficient. Spoiler, it was.</w:t>
      </w:r>
    </w:p>
    <w:p w14:paraId="3CEF8931" w14:textId="77777777" w:rsidR="00131FC1" w:rsidRDefault="00131FC1" w:rsidP="00131FC1"/>
    <w:p w14:paraId="29D61185" w14:textId="134AA967" w:rsidR="003527CC" w:rsidRDefault="003527CC" w:rsidP="00EB3A32">
      <w:pPr>
        <w:spacing w:beforeLines="1" w:before="2" w:afterLines="1" w:after="2"/>
      </w:pPr>
      <w:r>
        <w:rPr>
          <w:b/>
        </w:rPr>
        <w:t>The difficulties I e</w:t>
      </w:r>
      <w:r w:rsidRPr="00727C90">
        <w:rPr>
          <w:b/>
        </w:rPr>
        <w:t>ncountered</w:t>
      </w:r>
      <w:r>
        <w:rPr>
          <w:b/>
        </w:rPr>
        <w:t xml:space="preserve"> were</w:t>
      </w:r>
      <w:r w:rsidR="00BF311D">
        <w:rPr>
          <w:b/>
        </w:rPr>
        <w:t>:</w:t>
      </w:r>
    </w:p>
    <w:p w14:paraId="146AD3E4" w14:textId="77777777" w:rsidR="003527CC" w:rsidRDefault="003527CC" w:rsidP="00467D22">
      <w:pPr>
        <w:spacing w:beforeLines="1" w:before="2" w:afterLines="1" w:after="2"/>
      </w:pPr>
    </w:p>
    <w:p w14:paraId="552DB7D4" w14:textId="58CC582B" w:rsidR="003527CC" w:rsidRDefault="00300625" w:rsidP="003527CC">
      <w:r>
        <w:t xml:space="preserve">I </w:t>
      </w:r>
      <w:r w:rsidR="00E57123">
        <w:t xml:space="preserve">copied over the AVL height method by hand, in order to look at it more closely and understand how it worked. In the process, I missed the “+ 1” in a line of the method returning a recursive call to itself plus one. </w:t>
      </w:r>
      <w:proofErr w:type="gramStart"/>
      <w:r w:rsidR="00E57123">
        <w:t>So</w:t>
      </w:r>
      <w:proofErr w:type="gramEnd"/>
      <w:r w:rsidR="00E57123">
        <w:t xml:space="preserve"> all my nodes were registering as height 0, and no rebalances were taking place. This was difficult to find, but easy to fix.</w:t>
      </w:r>
      <w:r w:rsidR="00A11AA9">
        <w:t xml:space="preserve"> I had some issues with the Remove method as well, specifically, instead of a node being removed, some other node’s value was being copied to root. I didn’t understand where that one was coming from, but I looked over the method and fixed it pretty quickly too.</w:t>
      </w:r>
    </w:p>
    <w:p w14:paraId="170181A1" w14:textId="77777777" w:rsidR="00682B9B" w:rsidRDefault="00682B9B" w:rsidP="003527CC"/>
    <w:p w14:paraId="55F22458" w14:textId="5B86033A" w:rsidR="003527CC" w:rsidRDefault="003527CC" w:rsidP="00467D22">
      <w:pPr>
        <w:spacing w:line="480" w:lineRule="auto"/>
        <w:rPr>
          <w:b/>
        </w:rPr>
      </w:pPr>
      <w:r>
        <w:rPr>
          <w:b/>
        </w:rPr>
        <w:t>Here are some other comments or suggestions:</w:t>
      </w:r>
    </w:p>
    <w:p w14:paraId="3F36B458" w14:textId="5B038C9B" w:rsidR="00E47679" w:rsidRPr="00E47679" w:rsidRDefault="00E47679" w:rsidP="00470EB5">
      <w:pPr>
        <w:rPr>
          <w:bCs/>
        </w:rPr>
      </w:pPr>
      <w:r>
        <w:rPr>
          <w:bCs/>
        </w:rPr>
        <w:t xml:space="preserve">I will share my observations regarding the dictionary test. I ended up with an AVL tree of height 8 and a standard BST of height 335. Since the data was inserted in sorted order, the BST degenerated to become essentially a linked list. However, the AVL tree with </w:t>
      </w:r>
      <w:proofErr w:type="gramStart"/>
      <w:r>
        <w:rPr>
          <w:bCs/>
        </w:rPr>
        <w:t>its</w:t>
      </w:r>
      <w:proofErr w:type="gramEnd"/>
      <w:r>
        <w:rPr>
          <w:bCs/>
        </w:rPr>
        <w:t xml:space="preserve"> rebalance operations, balance factor, and nodes’ height members, was remarkably efficient.</w:t>
      </w:r>
    </w:p>
    <w:sectPr w:rsidR="00E47679" w:rsidRPr="00E476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2240" w:h="15840" w:code="1"/>
      <w:pgMar w:top="1152" w:right="1440" w:bottom="1152" w:left="1440" w:header="1152" w:footer="1152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28019" w14:textId="77777777" w:rsidR="007B27D4" w:rsidRDefault="007B27D4">
      <w:pPr>
        <w:spacing w:line="20" w:lineRule="exact"/>
      </w:pPr>
    </w:p>
  </w:endnote>
  <w:endnote w:type="continuationSeparator" w:id="0">
    <w:p w14:paraId="0E357975" w14:textId="77777777" w:rsidR="007B27D4" w:rsidRDefault="007B27D4">
      <w:r>
        <w:t xml:space="preserve"> </w:t>
      </w:r>
    </w:p>
  </w:endnote>
  <w:endnote w:type="continuationNotice" w:id="1">
    <w:p w14:paraId="5E79D9BD" w14:textId="77777777" w:rsidR="007B27D4" w:rsidRDefault="007B27D4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CA78E" w14:textId="77777777" w:rsidR="00123944" w:rsidRDefault="001239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FE109" w14:textId="31836878" w:rsidR="00970839" w:rsidRPr="009D4316" w:rsidRDefault="009D4316" w:rsidP="009D4316">
    <w:pPr>
      <w:pStyle w:val="Footer"/>
      <w:pBdr>
        <w:top w:val="single" w:sz="6" w:space="1" w:color="auto"/>
      </w:pBdr>
      <w:jc w:val="center"/>
      <w:rPr>
        <w:i/>
        <w:sz w:val="20"/>
      </w:rPr>
    </w:pPr>
    <w:r>
      <w:rPr>
        <w:i/>
        <w:sz w:val="20"/>
      </w:rPr>
      <w:t>Copyright</w:t>
    </w:r>
    <w:r>
      <w:rPr>
        <w:i/>
        <w:sz w:val="20"/>
      </w:rPr>
      <w:sym w:font="Symbol" w:char="F0D3"/>
    </w:r>
    <w:r>
      <w:rPr>
        <w:i/>
        <w:sz w:val="20"/>
      </w:rPr>
      <w:t xml:space="preserve"> </w:t>
    </w:r>
    <w:r w:rsidR="00123944">
      <w:rPr>
        <w:i/>
        <w:sz w:val="20"/>
      </w:rPr>
      <w:t>Math &amp; Science</w:t>
    </w:r>
    <w:r>
      <w:rPr>
        <w:i/>
        <w:sz w:val="20"/>
      </w:rPr>
      <w:t>, North Island College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75B3E" w14:textId="77777777" w:rsidR="00123944" w:rsidRDefault="001239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6EDBB" w14:textId="77777777" w:rsidR="007B27D4" w:rsidRDefault="007B27D4">
      <w:r>
        <w:separator/>
      </w:r>
    </w:p>
  </w:footnote>
  <w:footnote w:type="continuationSeparator" w:id="0">
    <w:p w14:paraId="0152C321" w14:textId="77777777" w:rsidR="007B27D4" w:rsidRDefault="007B27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A6E97" w14:textId="77777777" w:rsidR="00123944" w:rsidRDefault="001239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617A5" w14:textId="77777777" w:rsidR="00970839" w:rsidRPr="009D4316" w:rsidRDefault="00970839" w:rsidP="009D4316">
    <w:pPr>
      <w:pStyle w:val="Header"/>
      <w:pBdr>
        <w:bottom w:val="single" w:sz="6" w:space="1" w:color="auto"/>
      </w:pBdr>
      <w:jc w:val="center"/>
      <w:rPr>
        <w:i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74768" w14:textId="77777777" w:rsidR="00123944" w:rsidRDefault="001239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C0209"/>
    <w:multiLevelType w:val="singleLevel"/>
    <w:tmpl w:val="9A86A40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24F746F9"/>
    <w:multiLevelType w:val="singleLevel"/>
    <w:tmpl w:val="05D2ABE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293D3FE9"/>
    <w:multiLevelType w:val="singleLevel"/>
    <w:tmpl w:val="246CAFF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 w15:restartNumberingAfterBreak="0">
    <w:nsid w:val="2FAD30AB"/>
    <w:multiLevelType w:val="singleLevel"/>
    <w:tmpl w:val="83282C2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54DB278B"/>
    <w:multiLevelType w:val="singleLevel"/>
    <w:tmpl w:val="93E4271C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</w:abstractNum>
  <w:abstractNum w:abstractNumId="5" w15:restartNumberingAfterBreak="0">
    <w:nsid w:val="58575D4D"/>
    <w:multiLevelType w:val="hybridMultilevel"/>
    <w:tmpl w:val="0B147D50"/>
    <w:lvl w:ilvl="0" w:tplc="8DDE17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9745BB"/>
    <w:multiLevelType w:val="singleLevel"/>
    <w:tmpl w:val="BE52CBC0"/>
    <w:lvl w:ilvl="0">
      <w:start w:val="1"/>
      <w:numFmt w:val="upperRoman"/>
      <w:pStyle w:val="Heading2"/>
      <w:lvlText w:val="%1."/>
      <w:legacy w:legacy="1" w:legacySpace="0" w:legacyIndent="720"/>
      <w:lvlJc w:val="left"/>
      <w:pPr>
        <w:ind w:left="720" w:hanging="720"/>
      </w:p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3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7">
    <w:abstractNumId w:val="1"/>
  </w:num>
  <w:num w:numId="8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3"/>
  </w:num>
  <w:num w:numId="11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4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6">
    <w:abstractNumId w:val="0"/>
  </w:num>
  <w:num w:numId="17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8">
    <w:abstractNumId w:val="4"/>
  </w:num>
  <w:num w:numId="19">
    <w:abstractNumId w:val="6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95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2D5"/>
    <w:rsid w:val="00096BEB"/>
    <w:rsid w:val="000D5F27"/>
    <w:rsid w:val="00123944"/>
    <w:rsid w:val="00131FC1"/>
    <w:rsid w:val="00151F3B"/>
    <w:rsid w:val="00177376"/>
    <w:rsid w:val="001B64DF"/>
    <w:rsid w:val="001E6458"/>
    <w:rsid w:val="002731DE"/>
    <w:rsid w:val="00294EF5"/>
    <w:rsid w:val="002F3306"/>
    <w:rsid w:val="00300625"/>
    <w:rsid w:val="00305113"/>
    <w:rsid w:val="003527CC"/>
    <w:rsid w:val="003E3111"/>
    <w:rsid w:val="003F1815"/>
    <w:rsid w:val="00467D22"/>
    <w:rsid w:val="00470EB5"/>
    <w:rsid w:val="00470FF1"/>
    <w:rsid w:val="004A7085"/>
    <w:rsid w:val="00572A69"/>
    <w:rsid w:val="005C5A36"/>
    <w:rsid w:val="006521CC"/>
    <w:rsid w:val="006538A8"/>
    <w:rsid w:val="00682B9B"/>
    <w:rsid w:val="006A0ECB"/>
    <w:rsid w:val="006C701B"/>
    <w:rsid w:val="006E1B01"/>
    <w:rsid w:val="006E5832"/>
    <w:rsid w:val="0070434F"/>
    <w:rsid w:val="00710647"/>
    <w:rsid w:val="00715A8D"/>
    <w:rsid w:val="00744781"/>
    <w:rsid w:val="00795C83"/>
    <w:rsid w:val="007B27D4"/>
    <w:rsid w:val="007C3BDB"/>
    <w:rsid w:val="00875B4C"/>
    <w:rsid w:val="008854A6"/>
    <w:rsid w:val="00891AA9"/>
    <w:rsid w:val="008A0DA0"/>
    <w:rsid w:val="008D4AAE"/>
    <w:rsid w:val="008F12C9"/>
    <w:rsid w:val="009106FC"/>
    <w:rsid w:val="00936846"/>
    <w:rsid w:val="00970839"/>
    <w:rsid w:val="00991E5E"/>
    <w:rsid w:val="009B7659"/>
    <w:rsid w:val="009C5CEF"/>
    <w:rsid w:val="009D4316"/>
    <w:rsid w:val="00A07FE1"/>
    <w:rsid w:val="00A11AA9"/>
    <w:rsid w:val="00AA1295"/>
    <w:rsid w:val="00AA53F1"/>
    <w:rsid w:val="00AB6709"/>
    <w:rsid w:val="00B305BF"/>
    <w:rsid w:val="00B762D5"/>
    <w:rsid w:val="00B812AA"/>
    <w:rsid w:val="00B84019"/>
    <w:rsid w:val="00B92479"/>
    <w:rsid w:val="00BF311D"/>
    <w:rsid w:val="00C26330"/>
    <w:rsid w:val="00C436FF"/>
    <w:rsid w:val="00C64CD6"/>
    <w:rsid w:val="00C77AF0"/>
    <w:rsid w:val="00C95C9D"/>
    <w:rsid w:val="00CA5C13"/>
    <w:rsid w:val="00CC3543"/>
    <w:rsid w:val="00CE44F3"/>
    <w:rsid w:val="00D24EB4"/>
    <w:rsid w:val="00D468E0"/>
    <w:rsid w:val="00D57A77"/>
    <w:rsid w:val="00E16286"/>
    <w:rsid w:val="00E47679"/>
    <w:rsid w:val="00E57123"/>
    <w:rsid w:val="00EB3A32"/>
    <w:rsid w:val="00EF57F5"/>
    <w:rsid w:val="00F2046C"/>
    <w:rsid w:val="00F40D79"/>
    <w:rsid w:val="00F438D4"/>
    <w:rsid w:val="00F765B1"/>
    <w:rsid w:val="00F84314"/>
    <w:rsid w:val="00FA3A7B"/>
    <w:rsid w:val="00FC2EBB"/>
    <w:rsid w:val="00FE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1858A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527CC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pageBreakBefore/>
      <w:spacing w:after="60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paragraph" w:styleId="Heading2">
    <w:name w:val="heading 2"/>
    <w:basedOn w:val="Normal"/>
    <w:next w:val="Normal"/>
    <w:autoRedefine/>
    <w:qFormat/>
    <w:rsid w:val="00C77AF0"/>
    <w:pPr>
      <w:keepNext/>
      <w:numPr>
        <w:numId w:val="20"/>
      </w:numPr>
      <w:spacing w:before="120" w:after="60"/>
      <w:outlineLvl w:val="1"/>
    </w:pPr>
    <w:rPr>
      <w:rFonts w:ascii="Arial" w:eastAsia="Times New Roman" w:hAnsi="Arial" w:cs="Times New Roman"/>
      <w:b/>
      <w:i/>
      <w:snapToGrid w:val="0"/>
      <w:sz w:val="22"/>
      <w:szCs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rFonts w:ascii="Calibri" w:eastAsia="Times New Roman" w:hAnsi="Calibri" w:cs="Times New Roman"/>
      <w:b/>
      <w:sz w:val="22"/>
      <w:szCs w:val="20"/>
    </w:rPr>
  </w:style>
  <w:style w:type="paragraph" w:styleId="Heading4">
    <w:name w:val="heading 4"/>
    <w:basedOn w:val="Normal"/>
    <w:next w:val="Normal"/>
    <w:qFormat/>
    <w:pPr>
      <w:keepNext/>
      <w:spacing w:before="80" w:after="80"/>
      <w:outlineLvl w:val="3"/>
    </w:pPr>
    <w:rPr>
      <w:rFonts w:ascii="Times New Roman" w:eastAsia="Times New Roman" w:hAnsi="Times New Roman" w:cs="Times New Roman"/>
      <w:b/>
      <w:i/>
      <w:sz w:val="22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Arial" w:eastAsia="Times New Roman" w:hAnsi="Arial" w:cs="Times New Roman"/>
      <w:i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rFonts w:ascii="Calibri" w:eastAsia="Times New Roman" w:hAnsi="Calibri" w:cs="Times New Roman"/>
      <w:sz w:val="22"/>
      <w:szCs w:val="20"/>
    </w:rPr>
  </w:style>
  <w:style w:type="paragraph" w:styleId="TOC2">
    <w:name w:val="toc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  <w:rPr>
      <w:rFonts w:ascii="Calibri" w:eastAsia="Times New Roman" w:hAnsi="Calibri" w:cs="Times New Roman"/>
      <w:sz w:val="22"/>
      <w:szCs w:val="20"/>
    </w:rPr>
  </w:style>
  <w:style w:type="paragraph" w:styleId="TOC3">
    <w:name w:val="toc 3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160" w:right="720" w:hanging="720"/>
    </w:pPr>
    <w:rPr>
      <w:rFonts w:ascii="Calibri" w:eastAsia="Times New Roman" w:hAnsi="Calibri" w:cs="Times New Roman"/>
      <w:sz w:val="22"/>
      <w:szCs w:val="20"/>
    </w:rPr>
  </w:style>
  <w:style w:type="paragraph" w:styleId="TOC4">
    <w:name w:val="toc 4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880" w:right="720" w:hanging="720"/>
    </w:pPr>
    <w:rPr>
      <w:rFonts w:ascii="Calibri" w:eastAsia="Times New Roman" w:hAnsi="Calibri" w:cs="Times New Roman"/>
      <w:sz w:val="22"/>
      <w:szCs w:val="20"/>
    </w:rPr>
  </w:style>
  <w:style w:type="paragraph" w:styleId="TOC5">
    <w:name w:val="toc 5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3600" w:right="720" w:hanging="720"/>
    </w:pPr>
    <w:rPr>
      <w:rFonts w:ascii="Calibri" w:eastAsia="Times New Roman" w:hAnsi="Calibri" w:cs="Times New Roman"/>
      <w:sz w:val="22"/>
      <w:szCs w:val="20"/>
    </w:rPr>
  </w:style>
  <w:style w:type="paragraph" w:styleId="TOC6">
    <w:name w:val="toc 6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  <w:rPr>
      <w:rFonts w:ascii="Calibri" w:eastAsia="Times New Roman" w:hAnsi="Calibri" w:cs="Times New Roman"/>
      <w:sz w:val="22"/>
      <w:szCs w:val="20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rFonts w:ascii="Calibri" w:eastAsia="Times New Roman" w:hAnsi="Calibri" w:cs="Times New Roman"/>
      <w:sz w:val="22"/>
      <w:szCs w:val="20"/>
    </w:rPr>
  </w:style>
  <w:style w:type="paragraph" w:styleId="TOC8">
    <w:name w:val="toc 8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  <w:rPr>
      <w:rFonts w:ascii="Calibri" w:eastAsia="Times New Roman" w:hAnsi="Calibri" w:cs="Times New Roman"/>
      <w:sz w:val="22"/>
      <w:szCs w:val="20"/>
    </w:rPr>
  </w:style>
  <w:style w:type="paragraph" w:styleId="TOC9">
    <w:name w:val="toc 9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720" w:hanging="720"/>
    </w:pPr>
    <w:rPr>
      <w:rFonts w:ascii="Calibri" w:eastAsia="Times New Roman" w:hAnsi="Calibri" w:cs="Times New Roman"/>
      <w:sz w:val="22"/>
      <w:szCs w:val="20"/>
    </w:rPr>
  </w:style>
  <w:style w:type="paragraph" w:styleId="Index1">
    <w:name w:val="index 1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1440"/>
    </w:pPr>
    <w:rPr>
      <w:rFonts w:ascii="Calibri" w:eastAsia="Times New Roman" w:hAnsi="Calibri" w:cs="Times New Roman"/>
      <w:sz w:val="22"/>
      <w:szCs w:val="20"/>
    </w:rPr>
  </w:style>
  <w:style w:type="paragraph" w:styleId="Index2">
    <w:name w:val="index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  <w:rPr>
      <w:rFonts w:ascii="Calibri" w:eastAsia="Times New Roman" w:hAnsi="Calibri" w:cs="Times New Roman"/>
      <w:sz w:val="22"/>
      <w:szCs w:val="20"/>
    </w:r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  <w:rPr>
      <w:rFonts w:ascii="Calibri" w:eastAsia="Times New Roman" w:hAnsi="Calibri" w:cs="Times New Roman"/>
      <w:sz w:val="22"/>
      <w:szCs w:val="20"/>
    </w:rPr>
  </w:style>
  <w:style w:type="paragraph" w:styleId="Caption">
    <w:name w:val="caption"/>
    <w:basedOn w:val="Normal"/>
    <w:next w:val="Normal"/>
    <w:qFormat/>
    <w:rPr>
      <w:rFonts w:ascii="Calibri" w:eastAsia="Times New Roman" w:hAnsi="Calibri" w:cs="Times New Roman"/>
      <w:sz w:val="22"/>
      <w:szCs w:val="20"/>
    </w:rPr>
  </w:style>
  <w:style w:type="character" w:customStyle="1" w:styleId="EquationCaption">
    <w:name w:val="_Equation Caption"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rFonts w:ascii="Calibri" w:eastAsia="Times New Roman" w:hAnsi="Calibri" w:cs="Times New Roman"/>
      <w:sz w:val="22"/>
      <w:szCs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rFonts w:ascii="Calibri" w:eastAsia="Times New Roman" w:hAnsi="Calibri" w:cs="Times New Roman"/>
      <w:sz w:val="22"/>
      <w:szCs w:val="20"/>
    </w:rPr>
  </w:style>
  <w:style w:type="paragraph" w:styleId="Title">
    <w:name w:val="Title"/>
    <w:basedOn w:val="Normal"/>
    <w:qFormat/>
    <w:pPr>
      <w:spacing w:before="240" w:after="60"/>
      <w:jc w:val="center"/>
    </w:pPr>
    <w:rPr>
      <w:rFonts w:ascii="Arial" w:eastAsia="Times New Roman" w:hAnsi="Arial" w:cs="Times New Roman"/>
      <w:b/>
      <w:kern w:val="28"/>
      <w:sz w:val="32"/>
      <w:szCs w:val="20"/>
    </w:rPr>
  </w:style>
  <w:style w:type="paragraph" w:styleId="BodyText">
    <w:name w:val="Body Text"/>
    <w:basedOn w:val="Normal"/>
    <w:semiHidden/>
    <w:pPr>
      <w:spacing w:after="120"/>
    </w:pPr>
    <w:rPr>
      <w:rFonts w:ascii="Calibri" w:eastAsia="Times New Roman" w:hAnsi="Calibri" w:cs="Times New Roman"/>
      <w:sz w:val="22"/>
      <w:szCs w:val="20"/>
    </w:rPr>
  </w:style>
  <w:style w:type="paragraph" w:styleId="BodyTextIndent">
    <w:name w:val="Body Text Indent"/>
    <w:basedOn w:val="Normal"/>
    <w:semiHidden/>
    <w:pPr>
      <w:spacing w:after="120"/>
      <w:ind w:left="360"/>
    </w:pPr>
    <w:rPr>
      <w:rFonts w:ascii="Calibri" w:eastAsia="Times New Roman" w:hAnsi="Calibri" w:cs="Times New Roman"/>
      <w:sz w:val="22"/>
      <w:szCs w:val="20"/>
    </w:rPr>
  </w:style>
  <w:style w:type="paragraph" w:customStyle="1" w:styleId="BodyTextIndent1">
    <w:name w:val="Body Text Indent1"/>
    <w:basedOn w:val="BodyText"/>
    <w:pPr>
      <w:ind w:left="432"/>
    </w:pPr>
  </w:style>
  <w:style w:type="character" w:styleId="PlaceholderText">
    <w:name w:val="Placeholder Text"/>
    <w:basedOn w:val="DefaultParagraphFont"/>
    <w:uiPriority w:val="99"/>
    <w:semiHidden/>
    <w:rsid w:val="00710647"/>
    <w:rPr>
      <w:color w:val="808080"/>
    </w:rPr>
  </w:style>
  <w:style w:type="paragraph" w:styleId="ListParagraph">
    <w:name w:val="List Paragraph"/>
    <w:basedOn w:val="Normal"/>
    <w:uiPriority w:val="34"/>
    <w:qFormat/>
    <w:rsid w:val="002731DE"/>
    <w:pPr>
      <w:ind w:left="720"/>
      <w:contextualSpacing/>
    </w:pPr>
  </w:style>
  <w:style w:type="table" w:styleId="TableGrid">
    <w:name w:val="Table Grid"/>
    <w:basedOn w:val="TableNormal"/>
    <w:uiPriority w:val="59"/>
    <w:rsid w:val="003006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rank%20Lu\Application%20Data\Microsoft\Templates\courses\17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170.dot</Template>
  <TotalTime>1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Lu</dc:creator>
  <cp:keywords/>
  <dc:description/>
  <cp:lastModifiedBy>Alex McColm</cp:lastModifiedBy>
  <cp:revision>2</cp:revision>
  <cp:lastPrinted>2010-01-07T16:08:00Z</cp:lastPrinted>
  <dcterms:created xsi:type="dcterms:W3CDTF">2022-03-30T18:57:00Z</dcterms:created>
  <dcterms:modified xsi:type="dcterms:W3CDTF">2022-03-30T18:57:00Z</dcterms:modified>
</cp:coreProperties>
</file>